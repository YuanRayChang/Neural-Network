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64C" w:rsidRDefault="008C264C" w:rsidP="008C264C">
      <w:pPr>
        <w:widowControl/>
        <w:jc w:val="center"/>
        <w:rPr>
          <w:sz w:val="72"/>
          <w:szCs w:val="72"/>
        </w:rPr>
      </w:pPr>
    </w:p>
    <w:p w:rsidR="004F54BC" w:rsidRDefault="004F54BC" w:rsidP="008C264C">
      <w:pPr>
        <w:widowControl/>
        <w:jc w:val="center"/>
        <w:rPr>
          <w:sz w:val="72"/>
          <w:szCs w:val="72"/>
        </w:rPr>
      </w:pPr>
    </w:p>
    <w:p w:rsidR="009216D8" w:rsidRDefault="008C264C" w:rsidP="008C264C">
      <w:pPr>
        <w:widowControl/>
        <w:jc w:val="center"/>
        <w:rPr>
          <w:bCs/>
          <w:sz w:val="72"/>
          <w:szCs w:val="72"/>
        </w:rPr>
      </w:pPr>
      <w:r>
        <w:t xml:space="preserve"> </w:t>
      </w:r>
      <w:r w:rsidR="009216D8" w:rsidRPr="009216D8">
        <w:rPr>
          <w:bCs/>
          <w:sz w:val="72"/>
          <w:szCs w:val="72"/>
        </w:rPr>
        <w:t xml:space="preserve">INTRODUCTION TO </w:t>
      </w:r>
    </w:p>
    <w:p w:rsidR="008C264C" w:rsidRPr="008C264C" w:rsidRDefault="009216D8" w:rsidP="008C264C">
      <w:pPr>
        <w:widowControl/>
        <w:jc w:val="center"/>
        <w:rPr>
          <w:bCs/>
          <w:sz w:val="72"/>
          <w:szCs w:val="72"/>
        </w:rPr>
      </w:pPr>
      <w:r w:rsidRPr="009216D8">
        <w:rPr>
          <w:bCs/>
          <w:sz w:val="72"/>
          <w:szCs w:val="72"/>
        </w:rPr>
        <w:t>NEURAL NETWORKS</w:t>
      </w:r>
    </w:p>
    <w:p w:rsidR="008C264C" w:rsidRPr="009216D8" w:rsidRDefault="009216D8" w:rsidP="008C264C">
      <w:pPr>
        <w:widowControl/>
        <w:jc w:val="center"/>
        <w:rPr>
          <w:rFonts w:ascii="DotumChe" w:eastAsia="DotumChe" w:hAnsi="DotumChe"/>
          <w:sz w:val="72"/>
          <w:szCs w:val="72"/>
        </w:rPr>
      </w:pPr>
      <w:r w:rsidRPr="009216D8">
        <w:rPr>
          <w:rFonts w:ascii="DotumChe" w:eastAsia="DotumChe" w:hAnsi="DotumChe" w:hint="eastAsia"/>
          <w:sz w:val="72"/>
          <w:szCs w:val="72"/>
        </w:rPr>
        <w:t>類神經網路簡介</w:t>
      </w:r>
    </w:p>
    <w:p w:rsidR="008C264C" w:rsidRDefault="008C264C" w:rsidP="008C264C">
      <w:pPr>
        <w:widowControl/>
        <w:jc w:val="center"/>
        <w:rPr>
          <w:rFonts w:ascii="DotumChe" w:hAnsi="DotumChe"/>
          <w:sz w:val="72"/>
          <w:szCs w:val="72"/>
        </w:rPr>
      </w:pPr>
    </w:p>
    <w:p w:rsidR="008C264C" w:rsidRDefault="00FE3B8C" w:rsidP="008C264C">
      <w:pPr>
        <w:widowControl/>
        <w:jc w:val="center"/>
        <w:rPr>
          <w:rFonts w:ascii="GungsuhChe" w:eastAsia="GungsuhChe" w:hAnsi="GungsuhChe"/>
          <w:sz w:val="72"/>
          <w:szCs w:val="72"/>
        </w:rPr>
      </w:pPr>
      <w:r>
        <w:rPr>
          <w:rFonts w:ascii="GungsuhChe" w:eastAsia="GungsuhChe" w:hAnsi="GungsuhChe"/>
          <w:sz w:val="72"/>
          <w:szCs w:val="72"/>
        </w:rPr>
        <w:t>Final Project</w:t>
      </w:r>
      <w:r w:rsidR="008C264C">
        <w:rPr>
          <w:rFonts w:ascii="GungsuhChe" w:eastAsia="GungsuhChe" w:hAnsi="GungsuhChe" w:hint="eastAsia"/>
          <w:sz w:val="72"/>
          <w:szCs w:val="72"/>
        </w:rPr>
        <w:t xml:space="preserve"> </w:t>
      </w:r>
      <w:r>
        <w:rPr>
          <w:rFonts w:ascii="GungsuhChe" w:eastAsia="GungsuhChe" w:hAnsi="GungsuhChe"/>
          <w:sz w:val="72"/>
          <w:szCs w:val="72"/>
        </w:rPr>
        <w:t>2</w:t>
      </w:r>
    </w:p>
    <w:p w:rsidR="008C264C" w:rsidRPr="00E612AE" w:rsidRDefault="00E612AE" w:rsidP="008C264C">
      <w:pPr>
        <w:widowControl/>
        <w:jc w:val="center"/>
        <w:rPr>
          <w:rFonts w:ascii="DotumChe" w:eastAsia="DotumChe" w:hAnsi="DotumChe" w:hint="eastAsia"/>
          <w:sz w:val="44"/>
          <w:szCs w:val="44"/>
        </w:rPr>
      </w:pPr>
      <w:r>
        <w:rPr>
          <w:rFonts w:ascii="DotumChe" w:eastAsia="DotumChe" w:hAnsi="DotumChe"/>
          <w:sz w:val="44"/>
          <w:szCs w:val="44"/>
        </w:rPr>
        <w:t xml:space="preserve">~ </w:t>
      </w:r>
      <w:r w:rsidRPr="00E612AE">
        <w:rPr>
          <w:rFonts w:ascii="DotumChe" w:eastAsia="DotumChe" w:hAnsi="DotumChe" w:hint="eastAsia"/>
          <w:sz w:val="44"/>
          <w:szCs w:val="44"/>
        </w:rPr>
        <w:t>Function Ap</w:t>
      </w:r>
      <w:r w:rsidRPr="00E612AE">
        <w:rPr>
          <w:rFonts w:ascii="DotumChe" w:eastAsia="DotumChe" w:hAnsi="DotumChe"/>
          <w:sz w:val="44"/>
          <w:szCs w:val="44"/>
        </w:rPr>
        <w:t>p</w:t>
      </w:r>
      <w:r w:rsidRPr="00E612AE">
        <w:rPr>
          <w:rFonts w:ascii="DotumChe" w:eastAsia="DotumChe" w:hAnsi="DotumChe" w:hint="eastAsia"/>
          <w:sz w:val="44"/>
          <w:szCs w:val="44"/>
        </w:rPr>
        <w:t>roximation</w:t>
      </w:r>
      <w:r>
        <w:rPr>
          <w:rFonts w:ascii="DotumChe" w:eastAsia="DotumChe" w:hAnsi="DotumChe"/>
          <w:sz w:val="44"/>
          <w:szCs w:val="44"/>
        </w:rPr>
        <w:t xml:space="preserve"> ~</w:t>
      </w:r>
    </w:p>
    <w:p w:rsidR="00FE3B8C" w:rsidRDefault="00FE3B8C" w:rsidP="008C264C">
      <w:pPr>
        <w:widowControl/>
        <w:jc w:val="center"/>
        <w:rPr>
          <w:rFonts w:ascii="DotumChe" w:eastAsia="DotumChe" w:hAnsi="DotumChe"/>
          <w:sz w:val="44"/>
          <w:szCs w:val="44"/>
        </w:rPr>
      </w:pPr>
    </w:p>
    <w:tbl>
      <w:tblPr>
        <w:tblStyle w:val="ae"/>
        <w:tblW w:w="0" w:type="auto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1"/>
        <w:gridCol w:w="3062"/>
      </w:tblGrid>
      <w:tr w:rsidR="00FE3B8C" w:rsidTr="00E612AE">
        <w:trPr>
          <w:trHeight w:val="720"/>
        </w:trPr>
        <w:tc>
          <w:tcPr>
            <w:tcW w:w="2041" w:type="dxa"/>
          </w:tcPr>
          <w:p w:rsidR="00FE3B8C" w:rsidRPr="00E612AE" w:rsidRDefault="00E612AE" w:rsidP="008C264C">
            <w:pPr>
              <w:widowControl/>
              <w:jc w:val="center"/>
              <w:rPr>
                <w:rFonts w:ascii="DotumChe" w:eastAsia="DotumChe" w:hAnsi="DotumChe"/>
                <w:sz w:val="32"/>
                <w:szCs w:val="32"/>
              </w:rPr>
            </w:pPr>
            <w:r w:rsidRPr="00E612AE">
              <w:rPr>
                <w:rFonts w:ascii="DotumChe" w:eastAsia="DotumChe" w:hAnsi="DotumChe" w:hint="eastAsia"/>
                <w:sz w:val="32"/>
                <w:szCs w:val="32"/>
              </w:rPr>
              <w:t>組員</w:t>
            </w:r>
            <w:r w:rsidR="00FE3B8C" w:rsidRPr="00E612AE">
              <w:rPr>
                <w:rFonts w:ascii="DotumChe" w:eastAsia="DotumChe" w:hAnsi="DotumChe" w:hint="eastAsia"/>
                <w:sz w:val="32"/>
                <w:szCs w:val="32"/>
              </w:rPr>
              <w:t xml:space="preserve"> :</w:t>
            </w:r>
          </w:p>
        </w:tc>
        <w:tc>
          <w:tcPr>
            <w:tcW w:w="3062" w:type="dxa"/>
          </w:tcPr>
          <w:p w:rsidR="00FE3B8C" w:rsidRPr="00E612AE" w:rsidRDefault="00FE3B8C" w:rsidP="008C264C">
            <w:pPr>
              <w:widowControl/>
              <w:jc w:val="center"/>
              <w:rPr>
                <w:rFonts w:ascii="DotumChe" w:eastAsia="DotumChe" w:hAnsi="DotumChe" w:hint="eastAsia"/>
                <w:sz w:val="32"/>
                <w:szCs w:val="32"/>
              </w:rPr>
            </w:pPr>
            <w:r w:rsidRPr="00E612AE">
              <w:rPr>
                <w:rFonts w:ascii="DotumChe" w:eastAsia="DotumChe" w:hAnsi="DotumChe" w:hint="eastAsia"/>
                <w:sz w:val="32"/>
                <w:szCs w:val="32"/>
              </w:rPr>
              <w:t>N</w:t>
            </w:r>
            <w:r w:rsidR="00565C4F" w:rsidRPr="00E612AE">
              <w:rPr>
                <w:rFonts w:ascii="DotumChe" w:eastAsia="DotumChe" w:hAnsi="DotumChe"/>
                <w:sz w:val="32"/>
                <w:szCs w:val="32"/>
              </w:rPr>
              <w:t>16041422</w:t>
            </w:r>
            <w:r w:rsidRPr="00E612AE">
              <w:rPr>
                <w:rFonts w:ascii="DotumChe" w:eastAsia="DotumChe" w:hAnsi="DotumChe" w:hint="eastAsia"/>
                <w:sz w:val="32"/>
                <w:szCs w:val="32"/>
              </w:rPr>
              <w:t xml:space="preserve"> 陳友政</w:t>
            </w:r>
          </w:p>
        </w:tc>
      </w:tr>
      <w:tr w:rsidR="00FE3B8C" w:rsidTr="00E612AE">
        <w:trPr>
          <w:trHeight w:val="720"/>
        </w:trPr>
        <w:tc>
          <w:tcPr>
            <w:tcW w:w="2041" w:type="dxa"/>
          </w:tcPr>
          <w:p w:rsidR="00FE3B8C" w:rsidRPr="00E612AE" w:rsidRDefault="00FE3B8C" w:rsidP="008C264C">
            <w:pPr>
              <w:widowControl/>
              <w:jc w:val="center"/>
              <w:rPr>
                <w:rFonts w:ascii="DotumChe" w:eastAsia="DotumChe" w:hAnsi="DotumChe"/>
                <w:sz w:val="32"/>
                <w:szCs w:val="32"/>
              </w:rPr>
            </w:pPr>
          </w:p>
        </w:tc>
        <w:tc>
          <w:tcPr>
            <w:tcW w:w="3062" w:type="dxa"/>
          </w:tcPr>
          <w:p w:rsidR="00FE3B8C" w:rsidRPr="00E612AE" w:rsidRDefault="000E2426" w:rsidP="008C264C">
            <w:pPr>
              <w:widowControl/>
              <w:jc w:val="center"/>
              <w:rPr>
                <w:rFonts w:ascii="DotumChe" w:eastAsia="DotumChe" w:hAnsi="DotumChe"/>
                <w:sz w:val="32"/>
                <w:szCs w:val="32"/>
              </w:rPr>
            </w:pPr>
            <w:r w:rsidRPr="000E2426">
              <w:rPr>
                <w:rFonts w:ascii="DotumChe" w:eastAsia="DotumChe" w:hAnsi="DotumChe"/>
                <w:sz w:val="32"/>
                <w:szCs w:val="32"/>
              </w:rPr>
              <w:t>N16041448</w:t>
            </w:r>
            <w:r w:rsidR="00FE3B8C" w:rsidRPr="00E612AE">
              <w:rPr>
                <w:rFonts w:ascii="DotumChe" w:eastAsia="DotumChe" w:hAnsi="DotumChe" w:hint="eastAsia"/>
                <w:sz w:val="32"/>
                <w:szCs w:val="32"/>
              </w:rPr>
              <w:t xml:space="preserve"> 黃子軒</w:t>
            </w:r>
          </w:p>
        </w:tc>
      </w:tr>
      <w:tr w:rsidR="00FE3B8C" w:rsidTr="00E612AE">
        <w:trPr>
          <w:trHeight w:val="720"/>
        </w:trPr>
        <w:tc>
          <w:tcPr>
            <w:tcW w:w="2041" w:type="dxa"/>
          </w:tcPr>
          <w:p w:rsidR="00FE3B8C" w:rsidRPr="00E612AE" w:rsidRDefault="00FE3B8C" w:rsidP="008C264C">
            <w:pPr>
              <w:widowControl/>
              <w:jc w:val="center"/>
              <w:rPr>
                <w:rFonts w:ascii="DotumChe" w:eastAsia="DotumChe" w:hAnsi="DotumChe"/>
                <w:sz w:val="32"/>
                <w:szCs w:val="32"/>
              </w:rPr>
            </w:pPr>
          </w:p>
        </w:tc>
        <w:tc>
          <w:tcPr>
            <w:tcW w:w="3062" w:type="dxa"/>
          </w:tcPr>
          <w:p w:rsidR="00FE3B8C" w:rsidRPr="00E612AE" w:rsidRDefault="00BB0B06" w:rsidP="008C264C">
            <w:pPr>
              <w:widowControl/>
              <w:jc w:val="center"/>
              <w:rPr>
                <w:rFonts w:ascii="DotumChe" w:eastAsia="DotumChe" w:hAnsi="DotumChe"/>
                <w:sz w:val="32"/>
                <w:szCs w:val="32"/>
              </w:rPr>
            </w:pPr>
            <w:r w:rsidRPr="00E612AE">
              <w:rPr>
                <w:rFonts w:ascii="DotumChe" w:eastAsia="DotumChe" w:hAnsi="DotumChe"/>
                <w:sz w:val="32"/>
                <w:szCs w:val="32"/>
              </w:rPr>
              <w:t>N16054629</w:t>
            </w:r>
            <w:r w:rsidR="00FE3B8C" w:rsidRPr="00E612AE">
              <w:rPr>
                <w:rFonts w:ascii="DotumChe" w:eastAsia="DotumChe" w:hAnsi="DotumChe" w:hint="eastAsia"/>
                <w:sz w:val="32"/>
                <w:szCs w:val="32"/>
              </w:rPr>
              <w:t xml:space="preserve"> 張元睿</w:t>
            </w:r>
          </w:p>
        </w:tc>
      </w:tr>
      <w:tr w:rsidR="00FE3B8C" w:rsidTr="00E612AE">
        <w:trPr>
          <w:trHeight w:val="720"/>
        </w:trPr>
        <w:tc>
          <w:tcPr>
            <w:tcW w:w="2041" w:type="dxa"/>
          </w:tcPr>
          <w:p w:rsidR="00FE3B8C" w:rsidRPr="00E612AE" w:rsidRDefault="00FE3B8C" w:rsidP="008C264C">
            <w:pPr>
              <w:widowControl/>
              <w:jc w:val="center"/>
              <w:rPr>
                <w:rFonts w:ascii="DotumChe" w:eastAsia="DotumChe" w:hAnsi="DotumChe"/>
                <w:sz w:val="32"/>
                <w:szCs w:val="32"/>
              </w:rPr>
            </w:pPr>
          </w:p>
        </w:tc>
        <w:tc>
          <w:tcPr>
            <w:tcW w:w="3062" w:type="dxa"/>
          </w:tcPr>
          <w:p w:rsidR="00FE3B8C" w:rsidRPr="00E612AE" w:rsidRDefault="00FE3B8C" w:rsidP="008C264C">
            <w:pPr>
              <w:widowControl/>
              <w:jc w:val="center"/>
              <w:rPr>
                <w:rFonts w:ascii="DotumChe" w:eastAsia="DotumChe" w:hAnsi="DotumChe"/>
                <w:sz w:val="32"/>
                <w:szCs w:val="32"/>
              </w:rPr>
            </w:pPr>
            <w:r w:rsidRPr="00E612AE">
              <w:rPr>
                <w:rFonts w:ascii="DotumChe" w:eastAsia="DotumChe" w:hAnsi="DotumChe" w:hint="eastAsia"/>
                <w:sz w:val="32"/>
                <w:szCs w:val="32"/>
              </w:rPr>
              <w:t xml:space="preserve">N16041749 </w:t>
            </w:r>
            <w:r w:rsidRPr="00E612AE">
              <w:rPr>
                <w:rFonts w:ascii="DotumChe" w:eastAsia="DotumChe" w:hAnsi="DotumChe" w:hint="eastAsia"/>
                <w:sz w:val="32"/>
                <w:szCs w:val="32"/>
              </w:rPr>
              <w:t>侯均憲</w:t>
            </w:r>
          </w:p>
        </w:tc>
      </w:tr>
    </w:tbl>
    <w:p w:rsidR="008C264C" w:rsidRDefault="008C264C" w:rsidP="008C264C">
      <w:pPr>
        <w:widowControl/>
        <w:jc w:val="center"/>
        <w:rPr>
          <w:rFonts w:ascii="DotumChe" w:eastAsia="DotumChe" w:hAnsi="DotumChe"/>
          <w:sz w:val="44"/>
          <w:szCs w:val="44"/>
        </w:rPr>
      </w:pPr>
      <w:r>
        <w:rPr>
          <w:rFonts w:ascii="DotumChe" w:eastAsia="DotumChe" w:hAnsi="DotumChe" w:hint="eastAsia"/>
          <w:sz w:val="44"/>
          <w:szCs w:val="44"/>
        </w:rPr>
        <w:t xml:space="preserve">授課老師 : </w:t>
      </w:r>
      <w:r w:rsidR="009216D8" w:rsidRPr="009216D8">
        <w:rPr>
          <w:rFonts w:ascii="微軟正黑體" w:eastAsia="微軟正黑體" w:hAnsi="微軟正黑體" w:hint="eastAsia"/>
          <w:sz w:val="44"/>
          <w:szCs w:val="44"/>
        </w:rPr>
        <w:t>王振興</w:t>
      </w:r>
      <w:r w:rsidRPr="009216D8">
        <w:rPr>
          <w:rFonts w:ascii="微軟正黑體" w:eastAsia="微軟正黑體" w:hAnsi="微軟正黑體" w:hint="eastAsia"/>
          <w:sz w:val="44"/>
          <w:szCs w:val="44"/>
        </w:rPr>
        <w:t xml:space="preserve"> </w:t>
      </w:r>
      <w:r w:rsidRPr="009216D8">
        <w:rPr>
          <w:rFonts w:ascii="微軟正黑體" w:eastAsia="微軟正黑體" w:hAnsi="微軟正黑體" w:cs="微軟正黑體" w:hint="eastAsia"/>
          <w:sz w:val="32"/>
          <w:szCs w:val="32"/>
        </w:rPr>
        <w:t>教</w:t>
      </w:r>
      <w:r w:rsidRPr="009216D8">
        <w:rPr>
          <w:rFonts w:ascii="微軟正黑體" w:eastAsia="微軟正黑體" w:hAnsi="微軟正黑體" w:cs="DotumChe" w:hint="eastAsia"/>
          <w:sz w:val="32"/>
          <w:szCs w:val="32"/>
        </w:rPr>
        <w:t>授</w:t>
      </w:r>
    </w:p>
    <w:p w:rsidR="00E612AE" w:rsidRDefault="008C264C" w:rsidP="00472E61">
      <w:pPr>
        <w:pStyle w:val="ProbNo"/>
      </w:pPr>
      <w:r>
        <w:br w:type="page"/>
      </w:r>
      <w:r w:rsidR="00E612AE" w:rsidRPr="00E612AE">
        <w:lastRenderedPageBreak/>
        <w:t>N</w:t>
      </w:r>
      <w:r w:rsidR="00E612AE">
        <w:t>etwork Structure:</w:t>
      </w:r>
    </w:p>
    <w:p w:rsidR="00E612AE" w:rsidRPr="00E612AE" w:rsidRDefault="00E612AE" w:rsidP="00E612AE">
      <w:pPr>
        <w:rPr>
          <w:b/>
        </w:rPr>
      </w:pPr>
      <w:r w:rsidRPr="00E612AE">
        <w:rPr>
          <w:rFonts w:hint="eastAsia"/>
          <w:b/>
        </w:rPr>
        <w:t>MISO Network</w:t>
      </w:r>
    </w:p>
    <w:p w:rsidR="00E612AE" w:rsidRDefault="00E046A1" w:rsidP="00E612AE">
      <w:r>
        <w:rPr>
          <w:rFonts w:hint="eastAsia"/>
          <w:noProof/>
        </w:rPr>
        <w:drawing>
          <wp:inline distT="0" distB="0" distL="0" distR="0">
            <wp:extent cx="3398815" cy="1097375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so_stru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E4" w:rsidRDefault="00896DE4" w:rsidP="00E612AE">
      <w:pPr>
        <w:rPr>
          <w:rFonts w:hint="eastAsia"/>
        </w:rPr>
      </w:pPr>
    </w:p>
    <w:p w:rsidR="00896DE4" w:rsidRDefault="00E046A1" w:rsidP="00896DE4">
      <w:pPr>
        <w:pStyle w:val="af"/>
        <w:numPr>
          <w:ilvl w:val="0"/>
          <w:numId w:val="1"/>
        </w:numPr>
        <w:ind w:leftChars="0"/>
      </w:pPr>
      <w:r>
        <w:t xml:space="preserve">Type: </w:t>
      </w:r>
      <w:r w:rsidR="006205B0">
        <w:t xml:space="preserve"> </w:t>
      </w:r>
      <w:r w:rsidRPr="00E046A1">
        <w:t>Elman backpropagation network</w:t>
      </w:r>
    </w:p>
    <w:p w:rsidR="00896DE4" w:rsidRDefault="00FC28CD" w:rsidP="00896DE4">
      <w:pPr>
        <w:pStyle w:val="af"/>
        <w:numPr>
          <w:ilvl w:val="0"/>
          <w:numId w:val="1"/>
        </w:numPr>
        <w:ind w:leftChars="0"/>
      </w:pPr>
      <w:r>
        <w:rPr>
          <w:rFonts w:hint="eastAsia"/>
        </w:rPr>
        <w:t>Function of Nodes</w:t>
      </w:r>
      <w:r>
        <w:t>:</w:t>
      </w:r>
      <w:r w:rsidR="00896DE4">
        <w:br/>
      </w:r>
      <w:r>
        <w:rPr>
          <w:rFonts w:hint="eastAsia"/>
        </w:rPr>
        <w:t>10 nodes in the hidden layer</w:t>
      </w:r>
      <w:r>
        <w:t xml:space="preserve">. The </w:t>
      </w:r>
      <w:r w:rsidR="00896DE4">
        <w:t>output</w:t>
      </w:r>
      <w:r>
        <w:t xml:space="preserve"> of each node </w:t>
      </w:r>
      <w:r w:rsidR="00896DE4">
        <w:t>will be one of the input to the same node in the next train iteration.</w:t>
      </w:r>
      <w:r w:rsidR="00896DE4">
        <w:br/>
        <w:t>1 node in the output layer.</w:t>
      </w:r>
      <w:r w:rsidR="006205B0">
        <w:t xml:space="preserve"> </w:t>
      </w:r>
      <w:r w:rsidR="006205B0">
        <w:t>It gives a linearly summation of all outputs from</w:t>
      </w:r>
      <w:r w:rsidR="006205B0">
        <w:t xml:space="preserve"> the </w:t>
      </w:r>
      <w:r w:rsidR="006205B0">
        <w:t>hidden layer.</w:t>
      </w:r>
    </w:p>
    <w:p w:rsidR="00896DE4" w:rsidRDefault="00896DE4" w:rsidP="00896DE4">
      <w:pPr>
        <w:pStyle w:val="af"/>
        <w:rPr>
          <w:rFonts w:hint="eastAsia"/>
        </w:rPr>
      </w:pPr>
    </w:p>
    <w:p w:rsidR="00D72CAE" w:rsidRDefault="00896DE4" w:rsidP="00896DE4">
      <w:pPr>
        <w:pStyle w:val="af"/>
        <w:numPr>
          <w:ilvl w:val="0"/>
          <w:numId w:val="1"/>
        </w:numPr>
        <w:ind w:leftChars="0"/>
      </w:pPr>
      <w:r>
        <w:rPr>
          <w:rFonts w:hint="eastAsia"/>
        </w:rPr>
        <w:t xml:space="preserve">Reason of choosing </w:t>
      </w:r>
      <w:r w:rsidRPr="00E046A1">
        <w:t>Elman backpropagation network</w:t>
      </w:r>
      <w:r>
        <w:t>:</w:t>
      </w:r>
      <w:r>
        <w:br/>
        <w:t xml:space="preserve">The structure of </w:t>
      </w:r>
      <w:r w:rsidRPr="00E046A1">
        <w:t>Elman backpropagation network</w:t>
      </w:r>
      <w:r w:rsidR="00D72CAE" w:rsidRPr="00D72CAE">
        <w:t xml:space="preserve"> </w:t>
      </w:r>
      <w:r w:rsidR="00D72CAE">
        <w:t>can provide</w:t>
      </w:r>
      <w:r w:rsidR="00D72CAE">
        <w:t xml:space="preserve"> a satisfying result in this function approximation problem with a</w:t>
      </w:r>
      <w:r>
        <w:t xml:space="preserve"> very simple</w:t>
      </w:r>
      <w:r w:rsidR="00D72CAE">
        <w:t xml:space="preserve"> structure.</w:t>
      </w:r>
    </w:p>
    <w:p w:rsidR="006205B0" w:rsidRDefault="006205B0" w:rsidP="006205B0">
      <w:pPr>
        <w:pStyle w:val="af"/>
        <w:rPr>
          <w:rFonts w:hint="eastAsia"/>
        </w:rPr>
      </w:pPr>
    </w:p>
    <w:p w:rsidR="006205B0" w:rsidRPr="00E612AE" w:rsidRDefault="006205B0" w:rsidP="006205B0">
      <w:pPr>
        <w:rPr>
          <w:b/>
        </w:rPr>
      </w:pPr>
      <w:r w:rsidRPr="00E612AE">
        <w:rPr>
          <w:rFonts w:hint="eastAsia"/>
          <w:b/>
        </w:rPr>
        <w:t>MISO Network</w:t>
      </w:r>
    </w:p>
    <w:p w:rsidR="006205B0" w:rsidRDefault="006205B0" w:rsidP="006205B0">
      <w:r>
        <w:rPr>
          <w:rFonts w:hint="eastAsia"/>
          <w:noProof/>
        </w:rPr>
        <w:drawing>
          <wp:inline distT="0" distB="0" distL="0" distR="0" wp14:anchorId="35850B4A" wp14:editId="4C0EF185">
            <wp:extent cx="4102353" cy="9525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so_stru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772" cy="9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B0" w:rsidRDefault="006205B0" w:rsidP="006205B0">
      <w:pPr>
        <w:rPr>
          <w:rFonts w:hint="eastAsia"/>
        </w:rPr>
      </w:pPr>
    </w:p>
    <w:p w:rsidR="006205B0" w:rsidRDefault="006205B0" w:rsidP="006205B0">
      <w:pPr>
        <w:pStyle w:val="af"/>
        <w:numPr>
          <w:ilvl w:val="0"/>
          <w:numId w:val="2"/>
        </w:numPr>
        <w:ind w:leftChars="0"/>
      </w:pPr>
      <w:r>
        <w:t xml:space="preserve">Type: </w:t>
      </w:r>
      <w:r>
        <w:t xml:space="preserve"> </w:t>
      </w:r>
      <w:r w:rsidRPr="00E046A1">
        <w:t>Elman backpropagation network</w:t>
      </w:r>
    </w:p>
    <w:p w:rsidR="006205B0" w:rsidRDefault="006205B0" w:rsidP="006205B0">
      <w:pPr>
        <w:pStyle w:val="af"/>
        <w:ind w:leftChars="0"/>
      </w:pPr>
    </w:p>
    <w:p w:rsidR="006205B0" w:rsidRDefault="006205B0" w:rsidP="006205B0">
      <w:pPr>
        <w:pStyle w:val="af"/>
        <w:numPr>
          <w:ilvl w:val="0"/>
          <w:numId w:val="2"/>
        </w:numPr>
        <w:ind w:leftChars="0"/>
      </w:pPr>
      <w:r>
        <w:rPr>
          <w:rFonts w:hint="eastAsia"/>
        </w:rPr>
        <w:t>Function of Nodes</w:t>
      </w:r>
      <w:r>
        <w:t>:</w:t>
      </w:r>
      <w:r>
        <w:br/>
      </w:r>
      <w:r>
        <w:rPr>
          <w:rFonts w:hint="eastAsia"/>
        </w:rPr>
        <w:t>10 nodes in the</w:t>
      </w:r>
      <w:r>
        <w:t xml:space="preserve"> first</w:t>
      </w:r>
      <w:r>
        <w:rPr>
          <w:rFonts w:hint="eastAsia"/>
        </w:rPr>
        <w:t xml:space="preserve"> hidden layer</w:t>
      </w:r>
      <w:r>
        <w:t xml:space="preserve"> and 5 nodes in the second hidden layer</w:t>
      </w:r>
      <w:r>
        <w:t xml:space="preserve">. </w:t>
      </w:r>
      <w:r>
        <w:br/>
        <w:t>1 node in the output layer.</w:t>
      </w:r>
      <w:r>
        <w:t xml:space="preserve"> It gives a linearly summation of all outputs from the second hidden layer.</w:t>
      </w:r>
    </w:p>
    <w:p w:rsidR="006205B0" w:rsidRDefault="006205B0" w:rsidP="006205B0">
      <w:pPr>
        <w:pStyle w:val="af"/>
        <w:rPr>
          <w:rFonts w:hint="eastAsia"/>
        </w:rPr>
      </w:pPr>
    </w:p>
    <w:p w:rsidR="006205B0" w:rsidRPr="006205B0" w:rsidRDefault="006205B0" w:rsidP="006205B0">
      <w:pPr>
        <w:pStyle w:val="af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Reason of choosing </w:t>
      </w:r>
      <w:r w:rsidRPr="00E046A1">
        <w:t>Elman backpropagation network</w:t>
      </w:r>
      <w:r>
        <w:t>:</w:t>
      </w:r>
      <w:r>
        <w:br/>
      </w:r>
      <w:r>
        <w:t>Same as MISO.</w:t>
      </w:r>
    </w:p>
    <w:p w:rsidR="00D72CAE" w:rsidRDefault="00D72CAE">
      <w:pPr>
        <w:widowControl/>
      </w:pPr>
      <w:r>
        <w:br w:type="page"/>
      </w:r>
    </w:p>
    <w:p w:rsidR="00896DE4" w:rsidRDefault="00D72CAE" w:rsidP="00D72CAE">
      <w:pPr>
        <w:pStyle w:val="ProbNo"/>
        <w:rPr>
          <w:rFonts w:eastAsiaTheme="minorEastAsia"/>
        </w:rPr>
      </w:pPr>
      <w:r>
        <w:rPr>
          <w:rFonts w:eastAsiaTheme="minorEastAsia"/>
        </w:rPr>
        <w:lastRenderedPageBreak/>
        <w:t>Learning Performance</w:t>
      </w:r>
    </w:p>
    <w:p w:rsidR="00D72CAE" w:rsidRDefault="00D72CAE" w:rsidP="00D72CAE">
      <w:pPr>
        <w:rPr>
          <w:b/>
        </w:rPr>
      </w:pPr>
      <w:r w:rsidRPr="00E612AE">
        <w:rPr>
          <w:rFonts w:hint="eastAsia"/>
          <w:b/>
        </w:rPr>
        <w:t>MISO Network</w:t>
      </w:r>
    </w:p>
    <w:p w:rsidR="00D72CAE" w:rsidRDefault="00D72CAE" w:rsidP="00D72CAE">
      <w:pPr>
        <w:rPr>
          <w:b/>
        </w:rPr>
      </w:pPr>
    </w:p>
    <w:p w:rsidR="00D72CAE" w:rsidRPr="00E612AE" w:rsidRDefault="00D72CAE" w:rsidP="00D72CAE">
      <w:pPr>
        <w:rPr>
          <w:b/>
        </w:rPr>
      </w:pPr>
      <w:r>
        <w:rPr>
          <w:b/>
        </w:rPr>
        <w:t>Learning curve:</w:t>
      </w:r>
    </w:p>
    <w:p w:rsidR="00D72CAE" w:rsidRDefault="00D72CAE" w:rsidP="00D72CA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21480" cy="3166364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f_MIS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293" cy="317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CAE" w:rsidRDefault="00D72CAE" w:rsidP="00D72CAE"/>
    <w:p w:rsidR="00D72CAE" w:rsidRDefault="00D72CAE" w:rsidP="00D72CAE">
      <w:pPr>
        <w:rPr>
          <w:b/>
        </w:rPr>
      </w:pPr>
      <w:r w:rsidRPr="00D72CAE">
        <w:rPr>
          <w:rFonts w:hint="eastAsia"/>
          <w:b/>
        </w:rPr>
        <w:t>Test</w:t>
      </w:r>
      <w:r>
        <w:rPr>
          <w:b/>
        </w:rPr>
        <w:t xml:space="preserve"> Result:</w:t>
      </w:r>
    </w:p>
    <w:p w:rsidR="00D72CAE" w:rsidRDefault="00D72CAE" w:rsidP="00D72CAE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191000" cy="314350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_MIS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040" cy="314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CAE" w:rsidRDefault="00D72CAE" w:rsidP="00D72CAE">
      <w:pPr>
        <w:jc w:val="center"/>
        <w:rPr>
          <w:b/>
        </w:rPr>
      </w:pPr>
    </w:p>
    <w:p w:rsidR="00D72CAE" w:rsidRDefault="00D72CAE" w:rsidP="00D72CAE">
      <w:pPr>
        <w:rPr>
          <w:rFonts w:hint="eastAsia"/>
          <w:b/>
        </w:rPr>
      </w:pPr>
      <w:r>
        <w:rPr>
          <w:rFonts w:hint="eastAsia"/>
          <w:b/>
        </w:rPr>
        <w:t xml:space="preserve">MSE: </w:t>
      </w:r>
      <w:r>
        <w:rPr>
          <w:b/>
        </w:rPr>
        <w:t>0.1274</w:t>
      </w:r>
    </w:p>
    <w:p w:rsidR="00D72CAE" w:rsidRDefault="00D72CAE">
      <w:pPr>
        <w:widowControl/>
        <w:rPr>
          <w:b/>
        </w:rPr>
      </w:pPr>
      <w:r>
        <w:rPr>
          <w:b/>
        </w:rPr>
        <w:br w:type="page"/>
      </w:r>
    </w:p>
    <w:p w:rsidR="00D72CAE" w:rsidRDefault="00D72CAE" w:rsidP="00D72CAE">
      <w:pPr>
        <w:rPr>
          <w:b/>
        </w:rPr>
      </w:pPr>
      <w:r w:rsidRPr="00E612AE">
        <w:rPr>
          <w:rFonts w:hint="eastAsia"/>
          <w:b/>
        </w:rPr>
        <w:lastRenderedPageBreak/>
        <w:t>MI</w:t>
      </w:r>
      <w:r w:rsidR="00D72702">
        <w:rPr>
          <w:b/>
        </w:rPr>
        <w:t>M</w:t>
      </w:r>
      <w:r w:rsidRPr="00E612AE">
        <w:rPr>
          <w:rFonts w:hint="eastAsia"/>
          <w:b/>
        </w:rPr>
        <w:t>O Network</w:t>
      </w:r>
    </w:p>
    <w:p w:rsidR="00D72CAE" w:rsidRDefault="00D72CAE" w:rsidP="00D72CAE">
      <w:pPr>
        <w:rPr>
          <w:b/>
        </w:rPr>
      </w:pPr>
    </w:p>
    <w:p w:rsidR="00D72CAE" w:rsidRPr="00E612AE" w:rsidRDefault="00D72CAE" w:rsidP="00D72CAE">
      <w:pPr>
        <w:rPr>
          <w:b/>
        </w:rPr>
      </w:pPr>
      <w:r>
        <w:rPr>
          <w:b/>
        </w:rPr>
        <w:t>Learning curve:</w:t>
      </w:r>
    </w:p>
    <w:p w:rsidR="00D72CAE" w:rsidRDefault="00D72CAE" w:rsidP="00D72CAE">
      <w:pPr>
        <w:jc w:val="center"/>
      </w:pPr>
      <w:r>
        <w:rPr>
          <w:rFonts w:hint="eastAsia"/>
          <w:noProof/>
        </w:rPr>
        <w:drawing>
          <wp:inline distT="0" distB="0" distL="0" distR="0" wp14:anchorId="7A6ADA3A" wp14:editId="7042E60B">
            <wp:extent cx="4230293" cy="3172719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f_MIS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293" cy="317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CAE" w:rsidRDefault="00D72CAE" w:rsidP="00D72CAE"/>
    <w:p w:rsidR="00D72CAE" w:rsidRDefault="00D72CAE" w:rsidP="00D72CAE">
      <w:pPr>
        <w:rPr>
          <w:b/>
        </w:rPr>
      </w:pPr>
      <w:r w:rsidRPr="00D72CAE">
        <w:rPr>
          <w:rFonts w:hint="eastAsia"/>
          <w:b/>
        </w:rPr>
        <w:t>Test</w:t>
      </w:r>
      <w:r>
        <w:rPr>
          <w:b/>
        </w:rPr>
        <w:t xml:space="preserve"> Result</w:t>
      </w:r>
      <w:r w:rsidR="006205B0">
        <w:rPr>
          <w:b/>
        </w:rPr>
        <w:t xml:space="preserve"> of output 1</w:t>
      </w:r>
      <w:r>
        <w:rPr>
          <w:b/>
        </w:rPr>
        <w:t>:</w:t>
      </w:r>
    </w:p>
    <w:p w:rsidR="00F574AC" w:rsidRDefault="00D72CAE" w:rsidP="00F574AC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51802151" wp14:editId="3B8AFADD">
            <wp:extent cx="4195040" cy="314628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_MIS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040" cy="314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4AC" w:rsidRPr="00F574AC">
        <w:rPr>
          <w:rFonts w:hint="eastAsia"/>
          <w:b/>
        </w:rPr>
        <w:t xml:space="preserve"> </w:t>
      </w:r>
    </w:p>
    <w:p w:rsidR="00F574AC" w:rsidRDefault="00F574AC" w:rsidP="00F574AC">
      <w:pPr>
        <w:rPr>
          <w:b/>
        </w:rPr>
      </w:pPr>
    </w:p>
    <w:p w:rsidR="00F574AC" w:rsidRDefault="00F574AC" w:rsidP="00F574AC">
      <w:pPr>
        <w:rPr>
          <w:rFonts w:hint="eastAsia"/>
          <w:b/>
        </w:rPr>
      </w:pPr>
      <w:r>
        <w:rPr>
          <w:rFonts w:hint="eastAsia"/>
          <w:b/>
        </w:rPr>
        <w:t>MSE</w:t>
      </w:r>
      <w:r>
        <w:rPr>
          <w:b/>
        </w:rPr>
        <w:t xml:space="preserve"> of output 1</w:t>
      </w:r>
      <w:r>
        <w:rPr>
          <w:rFonts w:hint="eastAsia"/>
          <w:b/>
        </w:rPr>
        <w:t xml:space="preserve">: </w:t>
      </w:r>
      <w:r>
        <w:rPr>
          <w:b/>
        </w:rPr>
        <w:t>0.1370</w:t>
      </w:r>
    </w:p>
    <w:p w:rsidR="006205B0" w:rsidRDefault="006205B0" w:rsidP="00D72CAE">
      <w:pPr>
        <w:jc w:val="center"/>
        <w:rPr>
          <w:b/>
        </w:rPr>
      </w:pPr>
    </w:p>
    <w:p w:rsidR="006205B0" w:rsidRDefault="006205B0">
      <w:pPr>
        <w:widowControl/>
        <w:rPr>
          <w:b/>
        </w:rPr>
      </w:pPr>
      <w:r>
        <w:rPr>
          <w:b/>
        </w:rPr>
        <w:br w:type="page"/>
      </w:r>
    </w:p>
    <w:p w:rsidR="006205B0" w:rsidRDefault="006205B0" w:rsidP="006205B0">
      <w:pPr>
        <w:rPr>
          <w:b/>
        </w:rPr>
      </w:pPr>
      <w:r w:rsidRPr="00D72CAE">
        <w:rPr>
          <w:rFonts w:hint="eastAsia"/>
          <w:b/>
        </w:rPr>
        <w:lastRenderedPageBreak/>
        <w:t>Test</w:t>
      </w:r>
      <w:r>
        <w:rPr>
          <w:b/>
        </w:rPr>
        <w:t xml:space="preserve"> Result</w:t>
      </w:r>
      <w:r>
        <w:rPr>
          <w:b/>
        </w:rPr>
        <w:t xml:space="preserve"> of output 2</w:t>
      </w:r>
      <w:r>
        <w:rPr>
          <w:b/>
        </w:rPr>
        <w:t>:</w:t>
      </w:r>
    </w:p>
    <w:p w:rsidR="006205B0" w:rsidRDefault="006205B0" w:rsidP="006205B0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0AE71E31" wp14:editId="5F7DE97B">
            <wp:extent cx="4195040" cy="314628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_MIS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040" cy="314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B0" w:rsidRDefault="006205B0" w:rsidP="006205B0">
      <w:pPr>
        <w:rPr>
          <w:b/>
        </w:rPr>
      </w:pPr>
    </w:p>
    <w:p w:rsidR="006205B0" w:rsidRPr="006205B0" w:rsidRDefault="006205B0" w:rsidP="006205B0">
      <w:pPr>
        <w:rPr>
          <w:rFonts w:hint="eastAsia"/>
          <w:b/>
        </w:rPr>
      </w:pPr>
      <w:r>
        <w:rPr>
          <w:rFonts w:hint="eastAsia"/>
          <w:b/>
        </w:rPr>
        <w:t>MSE</w:t>
      </w:r>
      <w:r>
        <w:rPr>
          <w:b/>
        </w:rPr>
        <w:t xml:space="preserve"> of out</w:t>
      </w:r>
      <w:r>
        <w:rPr>
          <w:b/>
        </w:rPr>
        <w:t>put 2</w:t>
      </w:r>
      <w:r>
        <w:rPr>
          <w:rFonts w:hint="eastAsia"/>
          <w:b/>
        </w:rPr>
        <w:t xml:space="preserve">: </w:t>
      </w:r>
      <w:r>
        <w:rPr>
          <w:b/>
        </w:rPr>
        <w:t>0.</w:t>
      </w:r>
      <w:r w:rsidR="002143EA">
        <w:rPr>
          <w:b/>
        </w:rPr>
        <w:t>0312</w:t>
      </w:r>
      <w:bookmarkStart w:id="0" w:name="_GoBack"/>
      <w:bookmarkEnd w:id="0"/>
    </w:p>
    <w:sectPr w:rsidR="006205B0" w:rsidRPr="006205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10A" w:rsidRDefault="00A3410A" w:rsidP="00FB7FE5">
      <w:r>
        <w:separator/>
      </w:r>
    </w:p>
  </w:endnote>
  <w:endnote w:type="continuationSeparator" w:id="0">
    <w:p w:rsidR="00A3410A" w:rsidRDefault="00A3410A" w:rsidP="00FB7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10A" w:rsidRDefault="00A3410A" w:rsidP="00FB7FE5">
      <w:r>
        <w:separator/>
      </w:r>
    </w:p>
  </w:footnote>
  <w:footnote w:type="continuationSeparator" w:id="0">
    <w:p w:rsidR="00A3410A" w:rsidRDefault="00A3410A" w:rsidP="00FB7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3650F"/>
    <w:multiLevelType w:val="hybridMultilevel"/>
    <w:tmpl w:val="8F52DE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D406C0"/>
    <w:multiLevelType w:val="hybridMultilevel"/>
    <w:tmpl w:val="8F52DE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8C"/>
    <w:rsid w:val="000E2426"/>
    <w:rsid w:val="0017169C"/>
    <w:rsid w:val="0021155A"/>
    <w:rsid w:val="002143EA"/>
    <w:rsid w:val="002264FF"/>
    <w:rsid w:val="003A3DDD"/>
    <w:rsid w:val="00472E61"/>
    <w:rsid w:val="004C4FCE"/>
    <w:rsid w:val="004F1B65"/>
    <w:rsid w:val="004F54BC"/>
    <w:rsid w:val="00565C4F"/>
    <w:rsid w:val="005A6146"/>
    <w:rsid w:val="005D7F43"/>
    <w:rsid w:val="005E3C27"/>
    <w:rsid w:val="006205B0"/>
    <w:rsid w:val="00696B22"/>
    <w:rsid w:val="006B46C7"/>
    <w:rsid w:val="006C7534"/>
    <w:rsid w:val="006D00CB"/>
    <w:rsid w:val="00896DE4"/>
    <w:rsid w:val="008C264C"/>
    <w:rsid w:val="008C2BBC"/>
    <w:rsid w:val="008D4282"/>
    <w:rsid w:val="009216D8"/>
    <w:rsid w:val="00976ACE"/>
    <w:rsid w:val="00991C50"/>
    <w:rsid w:val="009D2F91"/>
    <w:rsid w:val="00A04D68"/>
    <w:rsid w:val="00A3410A"/>
    <w:rsid w:val="00B023A7"/>
    <w:rsid w:val="00B07FBF"/>
    <w:rsid w:val="00B27C97"/>
    <w:rsid w:val="00BB0B06"/>
    <w:rsid w:val="00BB7956"/>
    <w:rsid w:val="00BD2038"/>
    <w:rsid w:val="00CF42D1"/>
    <w:rsid w:val="00D72702"/>
    <w:rsid w:val="00D72CAE"/>
    <w:rsid w:val="00D73E31"/>
    <w:rsid w:val="00D743B5"/>
    <w:rsid w:val="00DA654D"/>
    <w:rsid w:val="00E046A1"/>
    <w:rsid w:val="00E612AE"/>
    <w:rsid w:val="00F574AC"/>
    <w:rsid w:val="00FB7FE5"/>
    <w:rsid w:val="00FC28CD"/>
    <w:rsid w:val="00FD5925"/>
    <w:rsid w:val="00FE3B8C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C8FC6C-EBA2-47CD-9372-B215B373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6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264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customStyle="1" w:styleId="ProbNo">
    <w:name w:val="Prob. No."/>
    <w:next w:val="a"/>
    <w:link w:val="ProbNo0"/>
    <w:qFormat/>
    <w:rsid w:val="00976ACE"/>
    <w:rPr>
      <w:rFonts w:ascii="Bauhaus 93" w:eastAsia="Bauhaus 93" w:hAnsi="Bauhaus 93" w:cs="Bauhaus 93"/>
      <w:sz w:val="36"/>
      <w:szCs w:val="32"/>
    </w:rPr>
  </w:style>
  <w:style w:type="character" w:customStyle="1" w:styleId="ProbNo0">
    <w:name w:val="Prob. No. 字元"/>
    <w:basedOn w:val="a0"/>
    <w:link w:val="ProbNo"/>
    <w:rsid w:val="00976ACE"/>
    <w:rPr>
      <w:rFonts w:ascii="Bauhaus 93" w:eastAsia="Bauhaus 93" w:hAnsi="Bauhaus 93" w:cs="Bauhaus 93"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FB7F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7FE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7F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7FE5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B27C97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27C97"/>
  </w:style>
  <w:style w:type="character" w:customStyle="1" w:styleId="a9">
    <w:name w:val="註解文字 字元"/>
    <w:basedOn w:val="a0"/>
    <w:link w:val="a8"/>
    <w:uiPriority w:val="99"/>
    <w:semiHidden/>
    <w:rsid w:val="00B27C97"/>
  </w:style>
  <w:style w:type="paragraph" w:styleId="aa">
    <w:name w:val="annotation subject"/>
    <w:basedOn w:val="a8"/>
    <w:next w:val="a8"/>
    <w:link w:val="ab"/>
    <w:uiPriority w:val="99"/>
    <w:semiHidden/>
    <w:unhideWhenUsed/>
    <w:rsid w:val="00B27C97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B27C97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B27C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B27C97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39"/>
    <w:rsid w:val="00FE3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896D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33258;&#35330;%20Office%20&#31684;&#26412;\&#39006;&#31070;&#32147;&#32178;&#36335;HW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類神經網路HW.dotx</Template>
  <TotalTime>254</TotalTime>
  <Pages>5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2017-01-12T04:27:00Z</dcterms:created>
  <dcterms:modified xsi:type="dcterms:W3CDTF">2017-01-12T13:15:00Z</dcterms:modified>
</cp:coreProperties>
</file>